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A4663E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</w:p>
        <w:p w:rsidR="00FC4BBE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9541" w:history="1">
            <w:r w:rsidR="00FC4BBE" w:rsidRPr="006A43F0">
              <w:rPr>
                <w:rStyle w:val="Hipervnculo"/>
                <w:noProof/>
              </w:rPr>
              <w:t>Configuración de Switch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_Toc65269541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2" w:history="1">
            <w:r w:rsidRPr="006A43F0">
              <w:rPr>
                <w:rStyle w:val="Hipervnculo"/>
                <w:noProof/>
              </w:rPr>
              <w:t>CMMS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3" w:history="1">
            <w:r w:rsidRPr="006A43F0">
              <w:rPr>
                <w:rStyle w:val="Hipervnculo"/>
                <w:noProof/>
              </w:rPr>
              <w:t>Oracle Database 19c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4" w:history="1">
            <w:r w:rsidRPr="006A43F0">
              <w:rPr>
                <w:rStyle w:val="Hipervnculo"/>
                <w:noProof/>
              </w:rPr>
              <w:t>SQL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5" w:history="1">
            <w:r w:rsidRPr="006A43F0">
              <w:rPr>
                <w:rStyle w:val="Hipervnculo"/>
                <w:noProof/>
              </w:rPr>
              <w:t>Instalacion Symfony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6" w:history="1">
            <w:r w:rsidRPr="006A43F0">
              <w:rPr>
                <w:rStyle w:val="Hipervnculo"/>
                <w:noProof/>
              </w:rPr>
              <w:t>Creacion de sCript De requisitos(Librerias)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7" w:history="1">
            <w:r w:rsidRPr="006A43F0">
              <w:rPr>
                <w:rStyle w:val="Hipervnculo"/>
                <w:noProof/>
              </w:rPr>
              <w:t>Creacion de servicio que lanza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8" w:history="1">
            <w:r w:rsidRPr="006A43F0">
              <w:rPr>
                <w:rStyle w:val="Hipervnculo"/>
                <w:noProof/>
              </w:rPr>
              <w:t>Creacion de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9" w:history="1">
            <w:r w:rsidRPr="006A43F0">
              <w:rPr>
                <w:rStyle w:val="Hipervnculo"/>
                <w:noProof/>
              </w:rPr>
              <w:t>Creacion de webPage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0" w:history="1">
            <w:r w:rsidRPr="006A43F0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1" w:history="1">
            <w:r w:rsidRPr="006A43F0">
              <w:rPr>
                <w:rStyle w:val="Hipervnculo"/>
                <w:noProof/>
              </w:rPr>
              <w:t>REPLICACIÓN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2" w:history="1">
            <w:r w:rsidRPr="006A43F0">
              <w:rPr>
                <w:rStyle w:val="Hipervnculo"/>
                <w:noProof/>
              </w:rPr>
              <w:t>REDIRECCIONAMIENTO CARPETAS (PERFILES MÓVILES)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3" w:history="1">
            <w:r w:rsidRPr="006A43F0">
              <w:rPr>
                <w:rStyle w:val="Hipervnculo"/>
                <w:noProof/>
              </w:rPr>
              <w:t>INSTALACIÓN DE SOFTWARE DE FORMA REMOTA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4" w:history="1">
            <w:r w:rsidRPr="006A43F0">
              <w:rPr>
                <w:rStyle w:val="Hipervnculo"/>
                <w:noProof/>
              </w:rPr>
              <w:t>Diagrama Entidad-Relacion y paso a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5" w:history="1">
            <w:r w:rsidRPr="006A43F0">
              <w:rPr>
                <w:rStyle w:val="Hipervnculo"/>
                <w:noProof/>
              </w:rPr>
              <w:t>Los 6 servidores el CPD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6" w:history="1">
            <w:r w:rsidRPr="006A43F0">
              <w:rPr>
                <w:rStyle w:val="Hipervnculo"/>
                <w:noProof/>
              </w:rPr>
              <w:t>Esquema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7" w:history="1">
            <w:r w:rsidRPr="006A43F0">
              <w:rPr>
                <w:rStyle w:val="Hipervnculo"/>
                <w:noProof/>
              </w:rPr>
              <w:t>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8" w:history="1">
            <w:r w:rsidRPr="006A43F0">
              <w:rPr>
                <w:rStyle w:val="Hipervnculo"/>
                <w:noProof/>
              </w:rPr>
              <w:t>Acta planing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BBE" w:rsidRDefault="00FC4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9" w:history="1">
            <w:r w:rsidRPr="006A43F0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0" w:name="_Toc65269541"/>
      <w:bookmarkStart w:id="1" w:name="_GoBack"/>
      <w:bookmarkEnd w:id="1"/>
      <w:r w:rsidRPr="00513BBE">
        <w:lastRenderedPageBreak/>
        <w:t>Configuración de Switch</w:t>
      </w:r>
      <w:bookmarkEnd w:id="0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5765D3">
      <w:pPr>
        <w:pStyle w:val="Standard"/>
        <w:spacing w:line="48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Pr="00513BBE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2" w:name="_Toc65269542"/>
      <w:r w:rsidRPr="008D2550">
        <w:lastRenderedPageBreak/>
        <w:t>CMMS</w:t>
      </w:r>
      <w:bookmarkEnd w:id="2"/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A4663E" w:rsidP="005765D3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A4663E" w:rsidP="005765D3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5765D3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5765D3">
      <w:pPr>
        <w:spacing w:line="360" w:lineRule="auto"/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5765D3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A4663E" w:rsidP="005765D3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5765D3">
      <w:pPr>
        <w:spacing w:line="360" w:lineRule="auto"/>
      </w:pPr>
    </w:p>
    <w:p w:rsidR="008D2550" w:rsidRDefault="008D2550" w:rsidP="005765D3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5765D3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A4663E" w:rsidP="005765D3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9543"/>
      <w:r w:rsidRPr="00973A3C">
        <w:lastRenderedPageBreak/>
        <w:t>Oracle Database 19c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4" w:name="_Toc65269544"/>
      <w:r w:rsidRPr="00973A3C">
        <w:lastRenderedPageBreak/>
        <w:t>SQL Developer</w:t>
      </w:r>
      <w:bookmarkEnd w:id="4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5" w:name="_Toc65269545"/>
      <w:r>
        <w:lastRenderedPageBreak/>
        <w:t>I</w:t>
      </w:r>
      <w:r w:rsidR="00EF0E96">
        <w:t>nstalacion Symfony</w:t>
      </w:r>
      <w:bookmarkEnd w:id="5"/>
    </w:p>
    <w:p w:rsidR="00EF0E96" w:rsidRPr="00EF0E96" w:rsidRDefault="005765D3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B8374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4A353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será crear </w:t>
      </w:r>
      <w:r w:rsidR="003839C4">
        <w:rPr>
          <w:rFonts w:asciiTheme="minorHAnsi" w:hAnsiTheme="minorHAnsi" w:cstheme="minorHAnsi"/>
          <w:sz w:val="24"/>
          <w:szCs w:val="24"/>
        </w:rPr>
        <w:t>dos</w:t>
      </w:r>
      <w:r>
        <w:rPr>
          <w:rFonts w:asciiTheme="minorHAnsi" w:hAnsiTheme="minorHAnsi" w:cstheme="minorHAnsi"/>
          <w:sz w:val="24"/>
          <w:szCs w:val="24"/>
        </w:rPr>
        <w:t xml:space="preserve"> proyecto</w:t>
      </w:r>
      <w:r w:rsidR="003839C4">
        <w:rPr>
          <w:rFonts w:asciiTheme="minorHAnsi" w:hAnsiTheme="minorHAnsi" w:cstheme="minorHAnsi"/>
          <w:sz w:val="24"/>
          <w:szCs w:val="24"/>
        </w:rPr>
        <w:t xml:space="preserve">s, uno para la </w:t>
      </w:r>
      <w:proofErr w:type="spellStart"/>
      <w:proofErr w:type="gramStart"/>
      <w:r w:rsidR="003839C4">
        <w:rPr>
          <w:rFonts w:asciiTheme="minorHAnsi" w:hAnsiTheme="minorHAnsi" w:cstheme="minorHAnsi"/>
          <w:sz w:val="24"/>
          <w:szCs w:val="24"/>
        </w:rPr>
        <w:t>pagina</w:t>
      </w:r>
      <w:proofErr w:type="spellEnd"/>
      <w:proofErr w:type="gramEnd"/>
      <w:r w:rsidR="003839C4">
        <w:rPr>
          <w:rFonts w:asciiTheme="minorHAnsi" w:hAnsiTheme="minorHAnsi" w:cstheme="minorHAnsi"/>
          <w:sz w:val="24"/>
          <w:szCs w:val="24"/>
        </w:rPr>
        <w:t xml:space="preserve"> web y otro para el web </w:t>
      </w:r>
      <w:proofErr w:type="spellStart"/>
      <w:r w:rsidR="003839C4">
        <w:rPr>
          <w:rFonts w:asciiTheme="minorHAnsi" w:hAnsiTheme="minorHAnsi" w:cstheme="minorHAnsi"/>
          <w:sz w:val="24"/>
          <w:szCs w:val="24"/>
        </w:rPr>
        <w:t>service</w:t>
      </w:r>
      <w:proofErr w:type="spellEnd"/>
      <w:r w:rsidR="003839C4">
        <w:rPr>
          <w:rFonts w:asciiTheme="minorHAnsi" w:hAnsiTheme="minorHAnsi" w:cstheme="minorHAnsi"/>
          <w:sz w:val="24"/>
          <w:szCs w:val="24"/>
        </w:rPr>
        <w:t>:</w:t>
      </w:r>
    </w:p>
    <w:p w:rsidR="00D57B58" w:rsidRDefault="00D57B58" w:rsidP="00D57B58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3839C4">
        <w:rPr>
          <w:rFonts w:asciiTheme="minorHAnsi" w:hAnsiTheme="minorHAnsi" w:cstheme="minorHAnsi"/>
          <w:b/>
          <w:sz w:val="24"/>
          <w:szCs w:val="24"/>
        </w:rPr>
        <w:t>webPage_V1</w:t>
      </w:r>
    </w:p>
    <w:p w:rsidR="003839C4" w:rsidRDefault="003839C4" w:rsidP="003839C4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>
        <w:rPr>
          <w:rFonts w:asciiTheme="minorHAnsi" w:hAnsiTheme="minorHAnsi" w:cstheme="minorHAnsi"/>
          <w:b/>
          <w:sz w:val="24"/>
          <w:szCs w:val="24"/>
        </w:rPr>
        <w:t>webService_V1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6" w:name="_Toc65269546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6"/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A3394" w:rsidRDefault="003A3394" w:rsidP="005765D3">
      <w:pPr>
        <w:pStyle w:val="Ttulo1"/>
        <w:spacing w:line="360" w:lineRule="auto"/>
      </w:pPr>
      <w:bookmarkStart w:id="7" w:name="_Toc65269547"/>
      <w:r>
        <w:lastRenderedPageBreak/>
        <w:t>Creacion de servicio que lanza webservice</w:t>
      </w:r>
      <w:bookmarkEnd w:id="7"/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lastRenderedPageBreak/>
        <w:t>[Unit]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8" w:name="_Toc65269548"/>
      <w:r>
        <w:lastRenderedPageBreak/>
        <w:t>Creacion de webservice</w:t>
      </w:r>
      <w:bookmarkEnd w:id="8"/>
    </w:p>
    <w:p w:rsidR="008D7F18" w:rsidRDefault="005008DF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839C4" w:rsidRDefault="003839C4" w:rsidP="003839C4">
      <w:pPr>
        <w:pStyle w:val="Ttulo1"/>
        <w:spacing w:line="360" w:lineRule="auto"/>
      </w:pPr>
      <w:bookmarkStart w:id="9" w:name="_Toc65269549"/>
      <w:r>
        <w:lastRenderedPageBreak/>
        <w:t>Creacion de webPage</w:t>
      </w:r>
      <w:bookmarkEnd w:id="9"/>
    </w:p>
    <w:p w:rsidR="003839C4" w:rsidRPr="003839C4" w:rsidRDefault="003839C4" w:rsidP="003839C4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Teniendo en cuenta la BBDD y además de los requisitos que nos pedían, tuvimos que crear varios apartados, el primero de todos gestión maquetas y gestión de eventos porque era los requisitos que se nos piden. Por otra parte al tener dos tipos de usuarios que son clientes y trabajadores, los usuarios que sean trabajadores podrán gestionar lo previamente mencionado además de gestionar otros trabajadores, es decir de crear usuarios a trabajadores nuevos. Por otra parte los clientes tendrán su propia forma de registrarse a la página web para poder realizar alguna compra. El estilo de la página viene de una plantilla de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atractiva, intuitiva, además de responsiva.</w:t>
      </w:r>
    </w:p>
    <w:p w:rsidR="003A3394" w:rsidRDefault="003A3394" w:rsidP="005765D3">
      <w:pPr>
        <w:pStyle w:val="Ttulo1"/>
        <w:spacing w:line="360" w:lineRule="auto"/>
      </w:pPr>
      <w:bookmarkStart w:id="10" w:name="_Toc65269550"/>
      <w:r>
        <w:t>Hardware</w:t>
      </w:r>
      <w:bookmarkEnd w:id="10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A2498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1" w:name="_Toc65269551"/>
      <w:r>
        <w:lastRenderedPageBreak/>
        <w:t>REPLICACIÓN DFS</w:t>
      </w:r>
      <w:bookmarkEnd w:id="11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9C0325">
      <w:pPr>
        <w:rPr>
          <w:color w:val="auto"/>
        </w:rPr>
      </w:pPr>
    </w:p>
    <w:p w:rsidR="0041234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9C0325">
      <w:pPr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9C0325">
      <w:pPr>
        <w:rPr>
          <w:b/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9C0325" w:rsidRDefault="009C0325" w:rsidP="00D52770">
      <w:pPr>
        <w:pStyle w:val="Ttulo1"/>
      </w:pPr>
      <w:bookmarkStart w:id="12" w:name="_Toc65269552"/>
      <w:r>
        <w:lastRenderedPageBreak/>
        <w:t>REDIRECCIONAMIENTO CARPETAS (PERFILES MÓVILES)</w:t>
      </w:r>
      <w:bookmarkEnd w:id="12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lastRenderedPageBreak/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9C0325">
      <w:pPr>
        <w:rPr>
          <w:color w:val="auto"/>
          <w:highlight w:val="white"/>
        </w:rPr>
      </w:pP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3" w:name="_Toc65269553"/>
      <w:r>
        <w:lastRenderedPageBreak/>
        <w:t>INSTALACIÓN DE SOFTWARE DE FORMA REMOTA</w:t>
      </w:r>
      <w:bookmarkEnd w:id="13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C04E76" w:rsidP="009C0325">
      <w:pPr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9C0325">
      <w:pPr>
        <w:rPr>
          <w:b/>
          <w:color w:val="auto"/>
        </w:rPr>
      </w:pPr>
    </w:p>
    <w:p w:rsidR="00D52770" w:rsidRPr="0023270F" w:rsidRDefault="009C0325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lastRenderedPageBreak/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52770" w:rsidRDefault="00D52770" w:rsidP="00D52770">
      <w:pPr>
        <w:pStyle w:val="Ttulo1"/>
      </w:pPr>
      <w:bookmarkStart w:id="14" w:name="_Toc65269554"/>
      <w:r>
        <w:lastRenderedPageBreak/>
        <w:t>Diagrama Entidad-Relacion y paso a tablas</w:t>
      </w:r>
      <w:bookmarkEnd w:id="14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5" w:name="_Toc65269555"/>
      <w:r>
        <w:lastRenderedPageBreak/>
        <w:t>Los 6 servidores</w:t>
      </w:r>
      <w:r w:rsidR="00223B35">
        <w:t xml:space="preserve"> el CPD</w:t>
      </w:r>
      <w:bookmarkEnd w:id="15"/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A24983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670F8E" w:rsidRDefault="001F5978" w:rsidP="003B0C63">
      <w:pPr>
        <w:pStyle w:val="Ttulo1"/>
      </w:pPr>
      <w:bookmarkStart w:id="16" w:name="_Toc65269556"/>
      <w:r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6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A32F6F" w:rsidRDefault="00A32F6F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1C4090" w:rsidRDefault="003839C4" w:rsidP="00412345">
      <w:pPr>
        <w:pStyle w:val="Ttulo1"/>
      </w:pPr>
      <w:bookmarkStart w:id="17" w:name="_Toc65269557"/>
      <w:r>
        <w:lastRenderedPageBreak/>
        <w:t>Errores</w:t>
      </w:r>
      <w:bookmarkEnd w:id="17"/>
    </w:p>
    <w:p w:rsidR="003839C4" w:rsidRDefault="003839C4">
      <w:r>
        <w:rPr>
          <w:color w:val="auto"/>
        </w:rPr>
        <w:t xml:space="preserve">Nuestro mayor problema ha sido la instalación de Oracle, por mucho que hubiéramos estado la primera semana investigando de cómo hacer la instalación etc. y que nos saliera, daba igual ya que a la hora de pasarlo al servidor que será de producción fallaba, por lo tanto no hemos podido avanzar tanto en la </w:t>
      </w:r>
      <w:proofErr w:type="spellStart"/>
      <w:r>
        <w:rPr>
          <w:color w:val="auto"/>
        </w:rPr>
        <w:t>pagina</w:t>
      </w:r>
      <w:proofErr w:type="spellEnd"/>
      <w:r>
        <w:rPr>
          <w:color w:val="auto"/>
        </w:rPr>
        <w:t xml:space="preserve"> web como nos hubiera gustado, además de jodernos lo Servidores etc. Por lo tanto hemos decidido hacerlo en Mysql y </w:t>
      </w:r>
      <w:r w:rsidR="00A32F6F">
        <w:rPr>
          <w:color w:val="auto"/>
        </w:rPr>
        <w:t>solventar este problema de esta forma. Por lo demás ha sido bastante sencillo pero repetitivo por el error comentado anteriormente.</w:t>
      </w:r>
    </w:p>
    <w:p w:rsidR="00CE4BEA" w:rsidRDefault="00CE4BEA" w:rsidP="00CE4BEA">
      <w:pPr>
        <w:pStyle w:val="Ttulo1"/>
      </w:pPr>
      <w:bookmarkStart w:id="18" w:name="_Toc65269558"/>
      <w:r>
        <w:t>Acta planing</w:t>
      </w:r>
      <w:bookmarkEnd w:id="18"/>
    </w:p>
    <w:p w:rsidR="00CE4BEA" w:rsidRDefault="00CE4BEA" w:rsidP="00CE4BEA"/>
    <w:p w:rsidR="00CE4BEA" w:rsidRPr="00C74AD2" w:rsidRDefault="00CE4BEA" w:rsidP="00CE4BEA">
      <w:r>
        <w:rPr>
          <w:noProof/>
          <w:lang w:eastAsia="es-ES"/>
        </w:rPr>
        <w:drawing>
          <wp:inline distT="0" distB="0" distL="0" distR="0" wp14:anchorId="72BA28EB" wp14:editId="6AC0A4E6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412345" w:rsidRDefault="00412345" w:rsidP="00412345">
      <w:pPr>
        <w:pStyle w:val="Ttulo1"/>
      </w:pPr>
      <w:bookmarkStart w:id="19" w:name="_Toc65269559"/>
      <w:r>
        <w:lastRenderedPageBreak/>
        <w:t>BIBLIOGRAFíA</w:t>
      </w:r>
      <w:bookmarkEnd w:id="19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A4663E" w:rsidP="00412345">
      <w:pPr>
        <w:spacing w:line="360" w:lineRule="auto"/>
        <w:rPr>
          <w:color w:val="1155CC"/>
          <w:u w:val="single"/>
        </w:rPr>
      </w:pPr>
      <w:hyperlink r:id="rId30">
        <w:r w:rsidR="00412345"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r w:rsidRPr="001F5978">
        <w:rPr>
          <w:color w:val="000000" w:themeColor="text1"/>
        </w:rPr>
        <w:t>Symfony</w:t>
      </w:r>
      <w:r>
        <w:rPr>
          <w:color w:val="000000" w:themeColor="text1"/>
        </w:rPr>
        <w:t>:</w:t>
      </w:r>
    </w:p>
    <w:p w:rsidR="00412345" w:rsidRDefault="00A4663E" w:rsidP="00412345">
      <w:hyperlink r:id="rId31" w:history="1">
        <w:r w:rsidR="00C74AD2"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sectPr w:rsidR="00374666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663E" w:rsidRDefault="00A4663E" w:rsidP="005A20E2">
      <w:pPr>
        <w:spacing w:after="0"/>
      </w:pPr>
      <w:r>
        <w:separator/>
      </w:r>
    </w:p>
    <w:p w:rsidR="00A4663E" w:rsidRDefault="00A4663E"/>
    <w:p w:rsidR="00A4663E" w:rsidRDefault="00A4663E" w:rsidP="009B4773"/>
    <w:p w:rsidR="00A4663E" w:rsidRDefault="00A4663E" w:rsidP="00513832"/>
  </w:endnote>
  <w:endnote w:type="continuationSeparator" w:id="0">
    <w:p w:rsidR="00A4663E" w:rsidRDefault="00A4663E" w:rsidP="005A20E2">
      <w:pPr>
        <w:spacing w:after="0"/>
      </w:pPr>
      <w:r>
        <w:continuationSeparator/>
      </w:r>
    </w:p>
    <w:p w:rsidR="00A4663E" w:rsidRDefault="00A4663E"/>
    <w:p w:rsidR="00A4663E" w:rsidRDefault="00A4663E" w:rsidP="009B4773"/>
    <w:p w:rsidR="00A4663E" w:rsidRDefault="00A4663E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A4663E" w:rsidP="00F8411A">
    <w:pPr>
      <w:pStyle w:val="Piedepgina"/>
    </w:pPr>
    <w:sdt>
      <w:sdtPr>
        <w:id w:val="-1800145889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FC4BBE">
      <w:rPr>
        <w:noProof/>
        <w:lang w:bidi="es-ES"/>
      </w:rPr>
      <w:t>2</w:t>
    </w:r>
    <w:r w:rsidR="003331E7"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A4663E" w:rsidP="005854DB">
    <w:pPr>
      <w:pStyle w:val="Piedepgina"/>
    </w:pPr>
    <w:sdt>
      <w:sdtPr>
        <w:id w:val="-1817720583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FC4BBE">
      <w:rPr>
        <w:noProof/>
        <w:lang w:bidi="es-ES"/>
      </w:rPr>
      <w:t>1</w:t>
    </w:r>
    <w:r w:rsidR="003331E7"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663E" w:rsidRDefault="00A4663E" w:rsidP="005A20E2">
      <w:pPr>
        <w:spacing w:after="0"/>
      </w:pPr>
      <w:r>
        <w:separator/>
      </w:r>
    </w:p>
    <w:p w:rsidR="00A4663E" w:rsidRDefault="00A4663E"/>
    <w:p w:rsidR="00A4663E" w:rsidRDefault="00A4663E" w:rsidP="009B4773"/>
    <w:p w:rsidR="00A4663E" w:rsidRDefault="00A4663E" w:rsidP="00513832"/>
  </w:footnote>
  <w:footnote w:type="continuationSeparator" w:id="0">
    <w:p w:rsidR="00A4663E" w:rsidRDefault="00A4663E" w:rsidP="005A20E2">
      <w:pPr>
        <w:spacing w:after="0"/>
      </w:pPr>
      <w:r>
        <w:continuationSeparator/>
      </w:r>
    </w:p>
    <w:p w:rsidR="00A4663E" w:rsidRDefault="00A4663E"/>
    <w:p w:rsidR="00A4663E" w:rsidRDefault="00A4663E" w:rsidP="009B4773"/>
    <w:p w:rsidR="00A4663E" w:rsidRDefault="00A4663E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74666"/>
    <w:rsid w:val="003839C4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337"/>
    <w:rsid w:val="005A0FD6"/>
    <w:rsid w:val="005A20E2"/>
    <w:rsid w:val="005A2339"/>
    <w:rsid w:val="005B3210"/>
    <w:rsid w:val="005B6A1A"/>
    <w:rsid w:val="005D2146"/>
    <w:rsid w:val="005D6B41"/>
    <w:rsid w:val="005F6388"/>
    <w:rsid w:val="006016CB"/>
    <w:rsid w:val="006329E1"/>
    <w:rsid w:val="00633E73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2591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32F6F"/>
    <w:rsid w:val="00A4663E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156A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E4BEA"/>
    <w:rsid w:val="00CF11E8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C4BBE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symfony.com/doc/current/setup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ourceforge.net/projects/xampp/files/XAMPP%20Windows/1.7.2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5C128F"/>
    <w:rsid w:val="00666BF7"/>
    <w:rsid w:val="00703496"/>
    <w:rsid w:val="00913CB5"/>
    <w:rsid w:val="009754F8"/>
    <w:rsid w:val="00A84880"/>
    <w:rsid w:val="00CB6ABD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38A57E1E-C376-4DA1-98F7-38EF91C25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DAFO.dotx</Template>
  <TotalTime>0</TotalTime>
  <Pages>25</Pages>
  <Words>4363</Words>
  <Characters>24002</Characters>
  <Application>Microsoft Office Word</Application>
  <DocSecurity>0</DocSecurity>
  <Lines>200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28309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2021-02-26T21:05:00Z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